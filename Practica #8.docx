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385337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5337" w:rsidRDefault="0038533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bookmarkStart w:id="0" w:name="_GoBack"/>
            <w:bookmarkEnd w:id="0"/>
          </w:p>
          <w:p w:rsidR="00385337" w:rsidRDefault="000B5005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5337" w:rsidRDefault="0038533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385337" w:rsidRDefault="0038533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385337" w:rsidRDefault="000B5005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385337" w:rsidRDefault="00385337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385337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5337" w:rsidRDefault="0038533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385337" w:rsidRDefault="000B500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385337" w:rsidRDefault="0038533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5337" w:rsidRDefault="0038533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385337" w:rsidRDefault="000B500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385337" w:rsidRDefault="00385337">
      <w:pPr>
        <w:pStyle w:val="Standard"/>
      </w:pPr>
    </w:p>
    <w:p w:rsidR="00385337" w:rsidRDefault="00385337">
      <w:pPr>
        <w:pStyle w:val="Standard"/>
      </w:pPr>
    </w:p>
    <w:p w:rsidR="00385337" w:rsidRDefault="000B5005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385337" w:rsidRDefault="000B5005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385337" w:rsidRDefault="000B5005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3B43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38533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5337" w:rsidRDefault="0038533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85337" w:rsidRDefault="000B500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5337" w:rsidRDefault="00385337">
            <w:pPr>
              <w:pStyle w:val="TableContents"/>
              <w:ind w:left="629"/>
            </w:pPr>
          </w:p>
          <w:p w:rsidR="00385337" w:rsidRDefault="000B5005">
            <w:pPr>
              <w:pStyle w:val="TableContents"/>
              <w:ind w:left="629"/>
            </w:pPr>
            <w:r>
              <w:t>Rodriguez Espino Claudia.</w:t>
            </w:r>
          </w:p>
        </w:tc>
      </w:tr>
      <w:tr w:rsidR="00385337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5337" w:rsidRDefault="0038533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85337" w:rsidRDefault="000B500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5337" w:rsidRDefault="00385337">
            <w:pPr>
              <w:pStyle w:val="TableContents"/>
            </w:pPr>
          </w:p>
          <w:p w:rsidR="00385337" w:rsidRDefault="000B5005">
            <w:pPr>
              <w:pStyle w:val="TableContents"/>
              <w:ind w:left="629"/>
            </w:pPr>
            <w:r>
              <w:t>Fundamentos de Programacion</w:t>
            </w:r>
          </w:p>
        </w:tc>
      </w:tr>
      <w:tr w:rsidR="0038533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5337" w:rsidRDefault="0038533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85337" w:rsidRDefault="000B500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5337" w:rsidRDefault="00385337">
            <w:pPr>
              <w:pStyle w:val="TableContents"/>
            </w:pPr>
          </w:p>
          <w:p w:rsidR="00385337" w:rsidRDefault="000B5005">
            <w:pPr>
              <w:pStyle w:val="TableContents"/>
              <w:ind w:left="629"/>
            </w:pPr>
            <w:r>
              <w:t>1102</w:t>
            </w:r>
          </w:p>
        </w:tc>
      </w:tr>
      <w:tr w:rsidR="00385337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5337" w:rsidRDefault="0038533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85337" w:rsidRDefault="000B500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5337" w:rsidRDefault="00385337">
            <w:pPr>
              <w:pStyle w:val="TableContents"/>
              <w:ind w:left="629"/>
            </w:pPr>
          </w:p>
          <w:p w:rsidR="00385337" w:rsidRDefault="000B5005">
            <w:pPr>
              <w:pStyle w:val="TableContents"/>
              <w:ind w:left="629"/>
            </w:pPr>
            <w:r>
              <w:t>Práctica 8:Estructuras de Selección</w:t>
            </w:r>
          </w:p>
        </w:tc>
      </w:tr>
      <w:tr w:rsidR="00385337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5337" w:rsidRDefault="0038533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85337" w:rsidRDefault="000B500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5337" w:rsidRDefault="00385337">
            <w:pPr>
              <w:pStyle w:val="TableContents"/>
              <w:ind w:left="629"/>
            </w:pPr>
          </w:p>
          <w:p w:rsidR="00385337" w:rsidRDefault="000B5005">
            <w:pPr>
              <w:pStyle w:val="TableContents"/>
              <w:ind w:left="629"/>
            </w:pPr>
            <w:r>
              <w:t>Martínez Martínez Yanni</w:t>
            </w:r>
          </w:p>
        </w:tc>
      </w:tr>
      <w:tr w:rsidR="0038533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5337" w:rsidRDefault="00385337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5337" w:rsidRDefault="00385337">
            <w:pPr>
              <w:pStyle w:val="TableContents"/>
              <w:ind w:left="629"/>
            </w:pPr>
          </w:p>
        </w:tc>
      </w:tr>
      <w:tr w:rsidR="0038533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5337" w:rsidRDefault="00385337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5337" w:rsidRDefault="00385337">
            <w:pPr>
              <w:pStyle w:val="TableContents"/>
              <w:ind w:left="629"/>
            </w:pPr>
          </w:p>
        </w:tc>
      </w:tr>
      <w:tr w:rsidR="00385337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5337" w:rsidRDefault="0038533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85337" w:rsidRDefault="000B500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5337" w:rsidRDefault="00385337">
            <w:pPr>
              <w:pStyle w:val="TableContents"/>
              <w:ind w:left="629"/>
            </w:pPr>
          </w:p>
          <w:p w:rsidR="00385337" w:rsidRDefault="000B5005">
            <w:pPr>
              <w:pStyle w:val="TableContents"/>
              <w:ind w:left="629"/>
            </w:pPr>
            <w:r>
              <w:t>2018-1</w:t>
            </w:r>
          </w:p>
        </w:tc>
      </w:tr>
      <w:tr w:rsidR="00385337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5337" w:rsidRDefault="0038533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85337" w:rsidRDefault="000B5005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5337" w:rsidRDefault="00385337">
            <w:pPr>
              <w:pStyle w:val="TableContents"/>
            </w:pPr>
          </w:p>
          <w:p w:rsidR="00385337" w:rsidRDefault="000B5005">
            <w:pPr>
              <w:pStyle w:val="TableContents"/>
              <w:ind w:left="629"/>
            </w:pPr>
            <w:r>
              <w:t>14 de Octubre de 2017</w:t>
            </w:r>
          </w:p>
        </w:tc>
      </w:tr>
      <w:tr w:rsidR="00385337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5337" w:rsidRDefault="0038533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385337" w:rsidRDefault="000B5005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5337" w:rsidRDefault="00385337">
            <w:pPr>
              <w:pStyle w:val="TableContents"/>
              <w:ind w:left="629"/>
            </w:pPr>
          </w:p>
        </w:tc>
      </w:tr>
      <w:tr w:rsidR="0038533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5337" w:rsidRDefault="00385337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5337" w:rsidRDefault="00385337">
            <w:pPr>
              <w:pStyle w:val="TableContents"/>
              <w:ind w:left="629"/>
            </w:pPr>
          </w:p>
        </w:tc>
      </w:tr>
    </w:tbl>
    <w:p w:rsidR="00385337" w:rsidRDefault="00385337">
      <w:pPr>
        <w:pStyle w:val="Standard"/>
      </w:pPr>
    </w:p>
    <w:p w:rsidR="00385337" w:rsidRDefault="00385337">
      <w:pPr>
        <w:pStyle w:val="Standard"/>
        <w:rPr>
          <w:rFonts w:ascii="Calibri" w:hAnsi="Calibri"/>
          <w:color w:val="000000"/>
          <w:sz w:val="52"/>
        </w:rPr>
      </w:pPr>
    </w:p>
    <w:p w:rsidR="00385337" w:rsidRDefault="00385337">
      <w:pPr>
        <w:pStyle w:val="Standard"/>
      </w:pPr>
    </w:p>
    <w:p w:rsidR="00385337" w:rsidRDefault="00385337">
      <w:pPr>
        <w:pStyle w:val="Standard"/>
      </w:pPr>
    </w:p>
    <w:p w:rsidR="00385337" w:rsidRDefault="00385337">
      <w:pPr>
        <w:pStyle w:val="Standard"/>
      </w:pPr>
    </w:p>
    <w:p w:rsidR="00385337" w:rsidRDefault="000B5005">
      <w:pPr>
        <w:spacing w:line="360" w:lineRule="auto"/>
        <w:jc w:val="center"/>
        <w:rPr>
          <w:rFonts w:ascii="Arial" w:hAnsi="Arial" w:cs="Arial"/>
          <w:b/>
          <w:color w:val="4472C4"/>
          <w:sz w:val="40"/>
        </w:rPr>
      </w:pPr>
      <w:r>
        <w:rPr>
          <w:rFonts w:ascii="Arial" w:hAnsi="Arial" w:cs="Arial"/>
          <w:b/>
          <w:color w:val="4472C4"/>
          <w:sz w:val="40"/>
        </w:rPr>
        <w:t>Práctica 8: Estructuras de selección</w:t>
      </w:r>
    </w:p>
    <w:p w:rsidR="00385337" w:rsidRDefault="00385337">
      <w:pPr>
        <w:spacing w:line="360" w:lineRule="auto"/>
        <w:jc w:val="center"/>
        <w:rPr>
          <w:rFonts w:ascii="Arial" w:hAnsi="Arial" w:cs="Arial"/>
          <w:b/>
          <w:color w:val="4472C4"/>
          <w:sz w:val="40"/>
        </w:rPr>
      </w:pPr>
    </w:p>
    <w:p w:rsidR="00385337" w:rsidRDefault="000B5005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Objetivo: </w:t>
      </w:r>
    </w:p>
    <w:p w:rsidR="00385337" w:rsidRDefault="000B500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Elaborar programas en lenguaje C que incluyan las estructuras de selección if, if-else, switch y ternaria (o condicional) para la resolución de problemas básicos. </w:t>
      </w:r>
    </w:p>
    <w:p w:rsidR="00385337" w:rsidRDefault="00385337">
      <w:pPr>
        <w:spacing w:line="360" w:lineRule="auto"/>
        <w:jc w:val="both"/>
        <w:rPr>
          <w:rFonts w:ascii="Arial" w:hAnsi="Arial" w:cs="Arial"/>
        </w:rPr>
      </w:pPr>
    </w:p>
    <w:p w:rsidR="00385337" w:rsidRDefault="000B5005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Actividades:</w:t>
      </w:r>
    </w:p>
    <w:p w:rsidR="00385337" w:rsidRDefault="000B500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Elaborar expresiones lógicas/</w:t>
      </w:r>
      <w:r>
        <w:rPr>
          <w:rFonts w:ascii="Arial" w:hAnsi="Arial" w:cs="Arial"/>
          <w:sz w:val="24"/>
        </w:rPr>
        <w:t xml:space="preserve">condicionales utilizadas en las estructuras de selección y realizar su evaluación. </w:t>
      </w:r>
    </w:p>
    <w:p w:rsidR="00385337" w:rsidRDefault="000B500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Elaborar un programa en lenguaje C para cada estructura de selección.</w:t>
      </w:r>
    </w:p>
    <w:p w:rsidR="00385337" w:rsidRDefault="000B5005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Desarrollo:</w:t>
      </w:r>
    </w:p>
    <w:p w:rsidR="00385337" w:rsidRDefault="000B5005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 la presente práctica se vieron algunas de las funciones de comandos que ya se conocian,</w:t>
      </w:r>
      <w:r>
        <w:rPr>
          <w:rFonts w:ascii="Arial" w:hAnsi="Arial" w:cs="Arial"/>
          <w:color w:val="000000"/>
        </w:rPr>
        <w:t xml:space="preserve"> como lo es el if, if-else y switch case. Pero también se revisaron otros nuevos comandos los cuales no se habian visto con anterioridad, algunos son:</w:t>
      </w:r>
    </w:p>
    <w:p w:rsidR="00385337" w:rsidRDefault="00385337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385337" w:rsidRDefault="000B5005">
      <w:pPr>
        <w:pStyle w:val="Prrafodelista"/>
        <w:numPr>
          <w:ilvl w:val="0"/>
          <w:numId w:val="2"/>
        </w:numPr>
        <w:spacing w:line="360" w:lineRule="auto"/>
        <w:jc w:val="both"/>
      </w:pPr>
      <w:r>
        <w:rPr>
          <w:rFonts w:ascii="Arial" w:hAnsi="Arial" w:cs="Arial"/>
          <w:b/>
          <w:sz w:val="24"/>
          <w:szCs w:val="24"/>
        </w:rPr>
        <w:t>Enumeración: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Se utiliza el comando “enum” y debe ser declarada como constante. Esto sirve para crear </w:t>
      </w:r>
      <w:r>
        <w:rPr>
          <w:rFonts w:ascii="Arial" w:hAnsi="Arial" w:cs="Arial"/>
          <w:color w:val="000000"/>
          <w:sz w:val="24"/>
          <w:szCs w:val="24"/>
        </w:rPr>
        <w:t>numeraciones dentro del programa.</w:t>
      </w:r>
    </w:p>
    <w:p w:rsidR="00385337" w:rsidRDefault="00385337">
      <w:pPr>
        <w:pStyle w:val="Prrafodelista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85337" w:rsidRDefault="000B5005">
      <w:pPr>
        <w:pStyle w:val="Prrafodelista"/>
        <w:numPr>
          <w:ilvl w:val="0"/>
          <w:numId w:val="2"/>
        </w:numPr>
        <w:spacing w:line="360" w:lineRule="auto"/>
        <w:jc w:val="both"/>
      </w:pPr>
      <w:r>
        <w:rPr>
          <w:rFonts w:ascii="Arial" w:hAnsi="Arial" w:cs="Arial"/>
          <w:b/>
          <w:color w:val="000000"/>
          <w:sz w:val="24"/>
          <w:szCs w:val="24"/>
        </w:rPr>
        <w:t>Estructura de control selectiva condicional:</w:t>
      </w:r>
      <w:r>
        <w:rPr>
          <w:rFonts w:ascii="Arial" w:hAnsi="Arial" w:cs="Arial"/>
          <w:color w:val="000000"/>
          <w:sz w:val="24"/>
          <w:szCs w:val="24"/>
        </w:rPr>
        <w:t xml:space="preserve"> Este comando realiza una comparación rápida y si se cumple la condición ejecuta una instrucción, y en caso contrario ejecuta otra.</w:t>
      </w:r>
    </w:p>
    <w:p w:rsidR="00385337" w:rsidRDefault="00385337">
      <w:pPr>
        <w:pStyle w:val="Prrafodelista"/>
        <w:rPr>
          <w:rFonts w:ascii="Arial" w:hAnsi="Arial" w:cs="Arial"/>
          <w:color w:val="000000"/>
          <w:sz w:val="24"/>
          <w:szCs w:val="24"/>
        </w:rPr>
      </w:pPr>
    </w:p>
    <w:p w:rsidR="00385337" w:rsidRDefault="00385337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385337" w:rsidRDefault="000B5005">
      <w:pPr>
        <w:spacing w:line="360" w:lineRule="auto"/>
        <w:jc w:val="both"/>
      </w:pPr>
      <w:r>
        <w:rPr>
          <w:rFonts w:ascii="Arial" w:eastAsia="Calibri" w:hAnsi="Arial" w:cs="Arial"/>
          <w:color w:val="000000"/>
          <w:kern w:val="0"/>
          <w:szCs w:val="22"/>
          <w:lang w:val="es-MX" w:eastAsia="en-US" w:bidi="ar-SA"/>
        </w:rPr>
        <w:t>Dicho esto, de forma grupal se hizo énfasis</w:t>
      </w:r>
      <w:r>
        <w:rPr>
          <w:rFonts w:ascii="Arial" w:eastAsia="Calibri" w:hAnsi="Arial" w:cs="Arial"/>
          <w:color w:val="000000"/>
          <w:kern w:val="0"/>
          <w:szCs w:val="22"/>
          <w:lang w:val="es-MX" w:eastAsia="en-US" w:bidi="ar-SA"/>
        </w:rPr>
        <w:t xml:space="preserve"> a conocer cual es el uso de estos realizando algunos programas los cuales serán anexados a la presente práctica como se verán a continuación, haciendo uso adecuado de los nuevos conceptos planteados, conocer su correcto uso y ampliar la forma de programar</w:t>
      </w:r>
      <w:r>
        <w:rPr>
          <w:rFonts w:ascii="Arial" w:eastAsia="Calibri" w:hAnsi="Arial" w:cs="Arial"/>
          <w:color w:val="000000"/>
          <w:kern w:val="0"/>
          <w:szCs w:val="22"/>
          <w:lang w:val="es-MX" w:eastAsia="en-US" w:bidi="ar-SA"/>
        </w:rPr>
        <w:t xml:space="preserve"> al momento, brindando nuevas alternativas a utilizar con programas futuros.</w:t>
      </w:r>
    </w:p>
    <w:p w:rsidR="00385337" w:rsidRDefault="00385337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385337" w:rsidRDefault="00385337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385337" w:rsidRDefault="00385337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385337" w:rsidRDefault="00385337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385337" w:rsidRDefault="00385337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385337" w:rsidRDefault="00385337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385337" w:rsidRDefault="000B5005">
      <w:pPr>
        <w:spacing w:line="360" w:lineRule="auto"/>
        <w:jc w:val="both"/>
        <w:rPr>
          <w:rFonts w:ascii="Arial" w:hAnsi="Arial" w:cs="Arial"/>
          <w:color w:val="4472C4"/>
          <w:sz w:val="28"/>
        </w:rPr>
      </w:pPr>
      <w:r>
        <w:rPr>
          <w:rFonts w:ascii="Arial" w:hAnsi="Arial" w:cs="Arial"/>
          <w:color w:val="4472C4"/>
          <w:sz w:val="28"/>
        </w:rPr>
        <w:t>Formula con estructura de control selectiva:</w:t>
      </w:r>
    </w:p>
    <w:p w:rsidR="00385337" w:rsidRDefault="00385337">
      <w:pPr>
        <w:pStyle w:val="Prrafodelista"/>
        <w:spacing w:line="360" w:lineRule="auto"/>
        <w:jc w:val="both"/>
        <w:rPr>
          <w:rFonts w:ascii="Arial" w:hAnsi="Arial" w:cs="Arial"/>
          <w:color w:val="000000"/>
          <w:sz w:val="24"/>
        </w:rPr>
      </w:pP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>#include &lt;stdio.h&gt;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>int a,b,c,d,y,x;</w:t>
      </w:r>
    </w:p>
    <w:p w:rsidR="00385337" w:rsidRDefault="00385337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>main()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>{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  <w:t>printf("ingresa el valor de 'y' disinto de 2 \n");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  <w:t>scanf("%d" ,&amp;y);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  <w:t>if(y==2)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  <w:t>do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  <w:t>{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</w:r>
      <w:r>
        <w:rPr>
          <w:rFonts w:ascii="Arial" w:hAnsi="Arial" w:cs="Arial"/>
          <w:color w:val="70AD47"/>
          <w:sz w:val="24"/>
        </w:rPr>
        <w:tab/>
        <w:t>printf("introduce otro valor \n");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</w:r>
      <w:r>
        <w:rPr>
          <w:rFonts w:ascii="Arial" w:hAnsi="Arial" w:cs="Arial"/>
          <w:color w:val="70AD47"/>
          <w:sz w:val="24"/>
        </w:rPr>
        <w:tab/>
        <w:t>scanf("%d" ,&amp;y);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}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while(y==2);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  <w:t>a=y*y;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  <w:t>b=4*y;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  <w:t>c=4*a;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  <w:t>d=3*y;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  <w:t>x=y&gt;2?a+b-25:c-d;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  <w:t>printf("\n Tu resultado es de: %i" ,x);</w:t>
      </w:r>
    </w:p>
    <w:p w:rsidR="00385337" w:rsidRDefault="00385337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>}</w:t>
      </w:r>
    </w:p>
    <w:p w:rsidR="00385337" w:rsidRDefault="000B5005">
      <w:pPr>
        <w:spacing w:line="360" w:lineRule="auto"/>
        <w:jc w:val="both"/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459559" cy="1526279"/>
            <wp:effectExtent l="0" t="0" r="7541" b="0"/>
            <wp:docPr id="3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 l="12050" t="24755" r="47556" b="43549"/>
                    <a:stretch>
                      <a:fillRect/>
                    </a:stretch>
                  </pic:blipFill>
                  <pic:spPr>
                    <a:xfrm>
                      <a:off x="0" y="0"/>
                      <a:ext cx="3459559" cy="15262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85337" w:rsidRDefault="00385337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385337" w:rsidRDefault="00385337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385337" w:rsidRDefault="000B5005">
      <w:pPr>
        <w:spacing w:line="360" w:lineRule="auto"/>
        <w:jc w:val="both"/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571874" cy="1352553"/>
            <wp:effectExtent l="0" t="0" r="0" b="0"/>
            <wp:docPr id="4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 l="4243" t="11170" r="50951" b="6528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4" cy="13525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85337" w:rsidRDefault="00385337">
      <w:pPr>
        <w:pStyle w:val="Prrafodelista"/>
        <w:spacing w:line="360" w:lineRule="auto"/>
        <w:jc w:val="both"/>
        <w:rPr>
          <w:rFonts w:ascii="Arial" w:hAnsi="Arial" w:cs="Arial"/>
          <w:color w:val="000000"/>
          <w:sz w:val="24"/>
        </w:rPr>
      </w:pPr>
    </w:p>
    <w:p w:rsidR="00385337" w:rsidRDefault="000B5005">
      <w:pPr>
        <w:spacing w:line="360" w:lineRule="auto"/>
        <w:jc w:val="both"/>
        <w:rPr>
          <w:rFonts w:ascii="Arial" w:hAnsi="Arial" w:cs="Arial"/>
          <w:color w:val="4472C4"/>
          <w:sz w:val="28"/>
        </w:rPr>
      </w:pPr>
      <w:r>
        <w:rPr>
          <w:rFonts w:ascii="Arial" w:hAnsi="Arial" w:cs="Arial"/>
          <w:color w:val="4472C4"/>
          <w:sz w:val="28"/>
        </w:rPr>
        <w:t>Menú con números:</w:t>
      </w:r>
    </w:p>
    <w:p w:rsidR="00385337" w:rsidRDefault="00385337">
      <w:pPr>
        <w:pStyle w:val="Prrafodelista"/>
        <w:spacing w:line="360" w:lineRule="auto"/>
        <w:jc w:val="both"/>
        <w:rPr>
          <w:rFonts w:ascii="Arial" w:hAnsi="Arial" w:cs="Arial"/>
          <w:color w:val="000000"/>
          <w:sz w:val="24"/>
        </w:rPr>
      </w:pP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>#include&lt;stdio.h&gt;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>int op;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>main()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>{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</w:t>
      </w:r>
      <w:r>
        <w:rPr>
          <w:rFonts w:ascii="Arial" w:hAnsi="Arial" w:cs="Arial"/>
          <w:color w:val="70AD47"/>
          <w:sz w:val="24"/>
        </w:rPr>
        <w:t>printf("\t Menu \n\n");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printf("Elegir la opcion deseada\n\n");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printf("1) Altas \n");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printf("2) Bajas \n");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printf("3) Cambios \n");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scanf("%c",&amp;op);</w:t>
      </w:r>
    </w:p>
    <w:p w:rsidR="00385337" w:rsidRDefault="00385337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lastRenderedPageBreak/>
        <w:t xml:space="preserve">    switch(op) 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{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  case '1':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      printf("Se selecciono 'Altas'.\n");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      break;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  case '2':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      printf("Se selecciono 'Bajas'.\n");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      break;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  case '3':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      printf("Se selecciono 'Cambios'.\n");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      break;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  default: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      printf("Opcion no valida.\n");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      break;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}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</w:t>
      </w:r>
      <w:r>
        <w:rPr>
          <w:rFonts w:ascii="Arial" w:hAnsi="Arial" w:cs="Arial"/>
          <w:color w:val="70AD47"/>
          <w:sz w:val="24"/>
        </w:rPr>
        <w:t>return 0;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} </w:t>
      </w:r>
    </w:p>
    <w:p w:rsidR="00385337" w:rsidRDefault="000B5005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2477566" cy="1106570"/>
            <wp:effectExtent l="0" t="0" r="0" b="0"/>
            <wp:docPr id="5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 l="12051" t="24451" r="59097" b="53814"/>
                    <a:stretch>
                      <a:fillRect/>
                    </a:stretch>
                  </pic:blipFill>
                  <pic:spPr>
                    <a:xfrm>
                      <a:off x="0" y="0"/>
                      <a:ext cx="2477566" cy="11065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  </w:t>
      </w:r>
      <w:r>
        <w:t xml:space="preserve">      </w:t>
      </w:r>
      <w:r>
        <w:rPr>
          <w:noProof/>
        </w:rPr>
        <w:drawing>
          <wp:inline distT="0" distB="0" distL="0" distR="0">
            <wp:extent cx="2594600" cy="1108380"/>
            <wp:effectExtent l="0" t="0" r="0" b="0"/>
            <wp:docPr id="6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 l="2545" t="7546" r="68849" b="70719"/>
                    <a:stretch>
                      <a:fillRect/>
                    </a:stretch>
                  </pic:blipFill>
                  <pic:spPr>
                    <a:xfrm>
                      <a:off x="0" y="0"/>
                      <a:ext cx="2594600" cy="11083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85337" w:rsidRDefault="00385337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385337" w:rsidRDefault="00385337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385337" w:rsidRDefault="000B5005">
      <w:pPr>
        <w:spacing w:line="360" w:lineRule="auto"/>
        <w:jc w:val="both"/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244730" cy="1157749"/>
            <wp:effectExtent l="0" t="0" r="0" b="4301"/>
            <wp:docPr id="7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 l="5940" t="14188" r="57909" b="62870"/>
                    <a:stretch>
                      <a:fillRect/>
                    </a:stretch>
                  </pic:blipFill>
                  <pic:spPr>
                    <a:xfrm>
                      <a:off x="0" y="0"/>
                      <a:ext cx="3244730" cy="11577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85337" w:rsidRDefault="00385337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385337" w:rsidRDefault="00385337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385337" w:rsidRDefault="00385337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385337" w:rsidRDefault="00385337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385337" w:rsidRDefault="00385337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385337" w:rsidRDefault="000B5005">
      <w:pPr>
        <w:spacing w:line="360" w:lineRule="auto"/>
        <w:jc w:val="both"/>
        <w:rPr>
          <w:rFonts w:ascii="Arial" w:hAnsi="Arial" w:cs="Arial"/>
          <w:color w:val="4472C4"/>
          <w:sz w:val="28"/>
        </w:rPr>
      </w:pPr>
      <w:r>
        <w:rPr>
          <w:rFonts w:ascii="Arial" w:hAnsi="Arial" w:cs="Arial"/>
          <w:color w:val="4472C4"/>
          <w:sz w:val="28"/>
        </w:rPr>
        <w:t>Menú con caracteres:</w:t>
      </w:r>
    </w:p>
    <w:p w:rsidR="00385337" w:rsidRDefault="00385337">
      <w:pPr>
        <w:pStyle w:val="Prrafodelista"/>
        <w:spacing w:line="360" w:lineRule="auto"/>
        <w:jc w:val="both"/>
        <w:rPr>
          <w:rFonts w:ascii="Arial" w:hAnsi="Arial" w:cs="Arial"/>
          <w:color w:val="000000"/>
          <w:sz w:val="24"/>
        </w:rPr>
      </w:pP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>#include&lt;stdio.h&gt;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>#include&lt;ctype.h&gt;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>char op='\0';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>main()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>{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printf("\t Menu \n\n");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printf("Elegir la opcion deseada\n\n");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printf("a) Altas \n");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printf("b) Bajas \n");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printf("c) </w:t>
      </w:r>
      <w:r>
        <w:rPr>
          <w:rFonts w:ascii="Arial" w:hAnsi="Arial" w:cs="Arial"/>
          <w:color w:val="70AD47"/>
          <w:sz w:val="24"/>
        </w:rPr>
        <w:t>Cambios \n");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scanf("%c",&amp;op);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op=tolower(op);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switch(op) 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{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  case 'a':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      printf("Se selecciono 'Altas'.\n");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      break;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  case 'b':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      printf("Se selecciono 'Bajas'.\n");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      break;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  case 'c':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lastRenderedPageBreak/>
        <w:t xml:space="preserve">     </w:t>
      </w:r>
      <w:r>
        <w:rPr>
          <w:rFonts w:ascii="Arial" w:hAnsi="Arial" w:cs="Arial"/>
          <w:color w:val="70AD47"/>
          <w:sz w:val="24"/>
        </w:rPr>
        <w:t xml:space="preserve">     printf("Se selecciono 'Cambios'.\n");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      break;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  default: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      printf("Opcion no valida.\n");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         break;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}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 return 0;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>}</w:t>
      </w:r>
    </w:p>
    <w:p w:rsidR="00385337" w:rsidRDefault="00385337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385337" w:rsidRDefault="000B5005">
      <w:pPr>
        <w:spacing w:line="360" w:lineRule="auto"/>
        <w:jc w:val="both"/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449101" cy="965606"/>
            <wp:effectExtent l="0" t="0" r="8349" b="5944"/>
            <wp:docPr id="8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 l="9844" t="21131" r="60346" b="56833"/>
                    <a:stretch>
                      <a:fillRect/>
                    </a:stretch>
                  </pic:blipFill>
                  <pic:spPr>
                    <a:xfrm>
                      <a:off x="0" y="0"/>
                      <a:ext cx="2449101" cy="96560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          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616043" cy="1003407"/>
            <wp:effectExtent l="0" t="0" r="0" b="6243"/>
            <wp:docPr id="9" name="Imagen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 l="2207" t="7850" r="65886" b="70718"/>
                    <a:stretch>
                      <a:fillRect/>
                    </a:stretch>
                  </pic:blipFill>
                  <pic:spPr>
                    <a:xfrm>
                      <a:off x="0" y="0"/>
                      <a:ext cx="2616043" cy="100340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85337" w:rsidRDefault="00385337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385337" w:rsidRDefault="000B5005">
      <w:pPr>
        <w:spacing w:line="360" w:lineRule="auto"/>
        <w:jc w:val="both"/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486134" cy="1158270"/>
            <wp:effectExtent l="0" t="0" r="9416" b="3780"/>
            <wp:docPr id="10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 l="4378" t="10867" r="70129" b="67398"/>
                    <a:stretch>
                      <a:fillRect/>
                    </a:stretch>
                  </pic:blipFill>
                  <pic:spPr>
                    <a:xfrm>
                      <a:off x="0" y="0"/>
                      <a:ext cx="2486134" cy="11582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         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669371" cy="1173230"/>
            <wp:effectExtent l="0" t="0" r="0" b="7870"/>
            <wp:docPr id="11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rcRect l="7807" t="17508" r="68941" b="60757"/>
                    <a:stretch>
                      <a:fillRect/>
                    </a:stretch>
                  </pic:blipFill>
                  <pic:spPr>
                    <a:xfrm>
                      <a:off x="0" y="0"/>
                      <a:ext cx="2669371" cy="11732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85337" w:rsidRDefault="00385337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385337" w:rsidRDefault="00385337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385337" w:rsidRDefault="000B5005">
      <w:pPr>
        <w:spacing w:line="360" w:lineRule="auto"/>
        <w:jc w:val="both"/>
        <w:rPr>
          <w:rFonts w:ascii="Arial" w:hAnsi="Arial" w:cs="Arial"/>
          <w:color w:val="4472C4"/>
          <w:sz w:val="28"/>
        </w:rPr>
      </w:pPr>
      <w:r>
        <w:rPr>
          <w:rFonts w:ascii="Arial" w:hAnsi="Arial" w:cs="Arial"/>
          <w:color w:val="4472C4"/>
          <w:sz w:val="28"/>
        </w:rPr>
        <w:t>Formula con if-else:</w:t>
      </w:r>
    </w:p>
    <w:p w:rsidR="00385337" w:rsidRDefault="00385337">
      <w:pPr>
        <w:pStyle w:val="Prrafodelista"/>
        <w:spacing w:line="360" w:lineRule="auto"/>
        <w:jc w:val="both"/>
        <w:rPr>
          <w:rFonts w:ascii="Arial" w:hAnsi="Arial" w:cs="Arial"/>
          <w:color w:val="000000"/>
          <w:sz w:val="24"/>
        </w:rPr>
      </w:pP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>#include&lt;stdio.h&gt;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>#include&lt;math.h&gt;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 xml:space="preserve">int </w:t>
      </w:r>
      <w:r>
        <w:rPr>
          <w:rFonts w:ascii="Arial" w:hAnsi="Arial" w:cs="Arial"/>
          <w:color w:val="70AD47"/>
          <w:sz w:val="24"/>
        </w:rPr>
        <w:t>a=2,s,t,u,v,w,x,y,z;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>main()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>{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  <w:t>printf("ingresa el valor de ‘y’ distinto a 2 \n");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  <w:t>scanf("%i" ,&amp;y);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lastRenderedPageBreak/>
        <w:tab/>
        <w:t>if(y&lt;2)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  <w:t>{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</w:r>
      <w:r>
        <w:rPr>
          <w:rFonts w:ascii="Arial" w:hAnsi="Arial" w:cs="Arial"/>
          <w:color w:val="70AD47"/>
          <w:sz w:val="24"/>
        </w:rPr>
        <w:tab/>
        <w:t>x=pow(y,a);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</w:r>
      <w:r>
        <w:rPr>
          <w:rFonts w:ascii="Arial" w:hAnsi="Arial" w:cs="Arial"/>
          <w:color w:val="70AD47"/>
          <w:sz w:val="24"/>
        </w:rPr>
        <w:tab/>
        <w:t>z=4*x;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</w:r>
      <w:r>
        <w:rPr>
          <w:rFonts w:ascii="Arial" w:hAnsi="Arial" w:cs="Arial"/>
          <w:color w:val="70AD47"/>
          <w:sz w:val="24"/>
        </w:rPr>
        <w:tab/>
        <w:t>w=2*y;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</w:r>
      <w:r>
        <w:rPr>
          <w:rFonts w:ascii="Arial" w:hAnsi="Arial" w:cs="Arial"/>
          <w:color w:val="70AD47"/>
          <w:sz w:val="24"/>
        </w:rPr>
        <w:tab/>
        <w:t>v=z-w;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</w:r>
      <w:r>
        <w:rPr>
          <w:rFonts w:ascii="Arial" w:hAnsi="Arial" w:cs="Arial"/>
          <w:color w:val="70AD47"/>
          <w:sz w:val="24"/>
        </w:rPr>
        <w:tab/>
        <w:t>printf(“Tu resultado es de: %i" ,v);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  <w:t>}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  <w:t>else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</w:r>
      <w:r>
        <w:rPr>
          <w:rFonts w:ascii="Arial" w:hAnsi="Arial" w:cs="Arial"/>
          <w:color w:val="70AD47"/>
          <w:sz w:val="24"/>
        </w:rPr>
        <w:tab/>
        <w:t>if(y&gt;2)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</w:r>
      <w:r>
        <w:rPr>
          <w:rFonts w:ascii="Arial" w:hAnsi="Arial" w:cs="Arial"/>
          <w:color w:val="70AD47"/>
          <w:sz w:val="24"/>
        </w:rPr>
        <w:tab/>
        <w:t>{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</w:r>
      <w:r>
        <w:rPr>
          <w:rFonts w:ascii="Arial" w:hAnsi="Arial" w:cs="Arial"/>
          <w:color w:val="70AD47"/>
          <w:sz w:val="24"/>
        </w:rPr>
        <w:tab/>
        <w:t xml:space="preserve">     </w:t>
      </w:r>
      <w:r>
        <w:rPr>
          <w:rFonts w:ascii="Arial" w:hAnsi="Arial" w:cs="Arial"/>
          <w:color w:val="70AD47"/>
          <w:sz w:val="24"/>
        </w:rPr>
        <w:tab/>
        <w:t>u=pow(y,a);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</w:r>
      <w:r>
        <w:rPr>
          <w:rFonts w:ascii="Arial" w:hAnsi="Arial" w:cs="Arial"/>
          <w:color w:val="70AD47"/>
          <w:sz w:val="24"/>
        </w:rPr>
        <w:tab/>
        <w:t xml:space="preserve">        t=4*y;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</w:r>
      <w:r>
        <w:rPr>
          <w:rFonts w:ascii="Arial" w:hAnsi="Arial" w:cs="Arial"/>
          <w:color w:val="70AD47"/>
          <w:sz w:val="24"/>
        </w:rPr>
        <w:tab/>
        <w:t xml:space="preserve">  </w:t>
      </w:r>
      <w:r>
        <w:rPr>
          <w:rFonts w:ascii="Arial" w:hAnsi="Arial" w:cs="Arial"/>
          <w:color w:val="70AD47"/>
          <w:sz w:val="24"/>
        </w:rPr>
        <w:t xml:space="preserve">      s=u-t+20;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</w:r>
      <w:r>
        <w:rPr>
          <w:rFonts w:ascii="Arial" w:hAnsi="Arial" w:cs="Arial"/>
          <w:color w:val="70AD47"/>
          <w:sz w:val="24"/>
        </w:rPr>
        <w:tab/>
        <w:t xml:space="preserve">        printf("Tu resultado es de: %i" ,s);</w:t>
      </w:r>
      <w:r>
        <w:rPr>
          <w:rFonts w:ascii="Arial" w:hAnsi="Arial" w:cs="Arial"/>
          <w:color w:val="70AD47"/>
          <w:sz w:val="24"/>
        </w:rPr>
        <w:tab/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  <w:t xml:space="preserve">    }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</w:r>
      <w:r>
        <w:rPr>
          <w:rFonts w:ascii="Arial" w:hAnsi="Arial" w:cs="Arial"/>
          <w:color w:val="70AD47"/>
          <w:sz w:val="24"/>
        </w:rPr>
        <w:tab/>
        <w:t>else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ab/>
        <w:t xml:space="preserve">    printf("\n introduce un numero distinto a 2");</w:t>
      </w:r>
    </w:p>
    <w:p w:rsidR="00385337" w:rsidRDefault="000B5005">
      <w:pPr>
        <w:pStyle w:val="Prrafodelista"/>
        <w:spacing w:line="360" w:lineRule="auto"/>
        <w:jc w:val="both"/>
        <w:rPr>
          <w:rFonts w:ascii="Arial" w:hAnsi="Arial" w:cs="Arial"/>
          <w:color w:val="70AD47"/>
          <w:sz w:val="24"/>
        </w:rPr>
      </w:pPr>
      <w:r>
        <w:rPr>
          <w:rFonts w:ascii="Arial" w:hAnsi="Arial" w:cs="Arial"/>
          <w:color w:val="70AD47"/>
          <w:sz w:val="24"/>
        </w:rPr>
        <w:t>}</w:t>
      </w:r>
    </w:p>
    <w:p w:rsidR="00385337" w:rsidRDefault="000B5005">
      <w:pPr>
        <w:spacing w:line="360" w:lineRule="auto"/>
        <w:jc w:val="both"/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922858" cy="600943"/>
            <wp:effectExtent l="0" t="0" r="1442" b="8657"/>
            <wp:docPr id="12" name="Imagen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 l="4582" t="10566" r="55533" b="78566"/>
                    <a:stretch>
                      <a:fillRect/>
                    </a:stretch>
                  </pic:blipFill>
                  <pic:spPr>
                    <a:xfrm>
                      <a:off x="0" y="0"/>
                      <a:ext cx="3922858" cy="6009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85337" w:rsidRDefault="00385337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385337" w:rsidRDefault="000B5005">
      <w:pPr>
        <w:spacing w:line="360" w:lineRule="auto"/>
        <w:jc w:val="both"/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978755" cy="699269"/>
            <wp:effectExtent l="0" t="0" r="2695" b="5581"/>
            <wp:docPr id="13" name="Imagen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 l="11881" t="24452" r="55193" b="65255"/>
                    <a:stretch>
                      <a:fillRect/>
                    </a:stretch>
                  </pic:blipFill>
                  <pic:spPr>
                    <a:xfrm>
                      <a:off x="0" y="0"/>
                      <a:ext cx="3978755" cy="69926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85337" w:rsidRDefault="00385337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385337" w:rsidRDefault="00385337">
      <w:pPr>
        <w:spacing w:line="360" w:lineRule="auto"/>
        <w:jc w:val="both"/>
        <w:rPr>
          <w:rFonts w:ascii="Arial" w:hAnsi="Arial" w:cs="Arial"/>
          <w:color w:val="4472C4"/>
          <w:sz w:val="28"/>
        </w:rPr>
      </w:pPr>
    </w:p>
    <w:p w:rsidR="00385337" w:rsidRDefault="00385337">
      <w:pPr>
        <w:spacing w:line="360" w:lineRule="auto"/>
        <w:jc w:val="both"/>
        <w:rPr>
          <w:rFonts w:ascii="Arial" w:hAnsi="Arial" w:cs="Arial"/>
          <w:color w:val="4472C4"/>
          <w:sz w:val="28"/>
        </w:rPr>
      </w:pPr>
    </w:p>
    <w:p w:rsidR="00385337" w:rsidRDefault="00385337">
      <w:pPr>
        <w:spacing w:line="360" w:lineRule="auto"/>
        <w:jc w:val="both"/>
        <w:rPr>
          <w:rFonts w:ascii="Arial" w:hAnsi="Arial" w:cs="Arial"/>
          <w:color w:val="4472C4"/>
          <w:sz w:val="28"/>
        </w:rPr>
      </w:pPr>
    </w:p>
    <w:p w:rsidR="00385337" w:rsidRDefault="00385337">
      <w:pPr>
        <w:spacing w:line="360" w:lineRule="auto"/>
        <w:jc w:val="both"/>
        <w:rPr>
          <w:rFonts w:ascii="Arial" w:hAnsi="Arial" w:cs="Arial"/>
          <w:color w:val="4472C4"/>
          <w:sz w:val="28"/>
        </w:rPr>
      </w:pPr>
    </w:p>
    <w:p w:rsidR="00385337" w:rsidRDefault="000B5005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Conclusiones:</w:t>
      </w:r>
    </w:p>
    <w:p w:rsidR="00385337" w:rsidRDefault="00385337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:rsidR="00385337" w:rsidRDefault="000B5005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 la presente práctica aprendi que la estructura de control selectiva puede servir para sustituir </w:t>
      </w:r>
      <w:r>
        <w:rPr>
          <w:rFonts w:ascii="Arial" w:hAnsi="Arial" w:cs="Arial"/>
          <w:color w:val="000000"/>
        </w:rPr>
        <w:t>al if-else brindando una major estetica y siendo mas práctico y útil a la vista del usuario aun que se debe saber cuando usar y cuando no, ya que es evidente que no es necesario para programas con pocas opciones o pocas funciones, ademas esta práctica me a</w:t>
      </w:r>
      <w:r>
        <w:rPr>
          <w:rFonts w:ascii="Arial" w:hAnsi="Arial" w:cs="Arial"/>
          <w:color w:val="000000"/>
        </w:rPr>
        <w:t>yudo bastante a poder perfeccionar el uso de algunos conceptos.</w:t>
      </w:r>
    </w:p>
    <w:p w:rsidR="00385337" w:rsidRDefault="00385337">
      <w:pPr>
        <w:pStyle w:val="Standard"/>
        <w:spacing w:line="360" w:lineRule="auto"/>
        <w:jc w:val="both"/>
      </w:pPr>
    </w:p>
    <w:sectPr w:rsidR="00385337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005" w:rsidRDefault="000B5005">
      <w:r>
        <w:separator/>
      </w:r>
    </w:p>
  </w:endnote>
  <w:endnote w:type="continuationSeparator" w:id="0">
    <w:p w:rsidR="000B5005" w:rsidRDefault="000B5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005" w:rsidRDefault="000B5005">
      <w:r>
        <w:rPr>
          <w:color w:val="000000"/>
        </w:rPr>
        <w:separator/>
      </w:r>
    </w:p>
  </w:footnote>
  <w:footnote w:type="continuationSeparator" w:id="0">
    <w:p w:rsidR="000B5005" w:rsidRDefault="000B5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E2166"/>
    <w:multiLevelType w:val="multilevel"/>
    <w:tmpl w:val="E94C9AB6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62C86EFE"/>
    <w:multiLevelType w:val="multilevel"/>
    <w:tmpl w:val="B964DB0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85337"/>
    <w:rsid w:val="000B5005"/>
    <w:rsid w:val="00385337"/>
    <w:rsid w:val="00FC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F38689-3D93-4D76-B333-CA8D1A7F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pPr>
      <w:widowControl/>
      <w:suppressAutoHyphens w:val="0"/>
      <w:spacing w:after="160" w:line="254" w:lineRule="auto"/>
      <w:ind w:left="720"/>
      <w:textAlignment w:val="auto"/>
    </w:pPr>
    <w:rPr>
      <w:rFonts w:ascii="Calibri" w:eastAsia="Calibri" w:hAnsi="Calibri" w:cs="Times New Roman"/>
      <w:kern w:val="0"/>
      <w:sz w:val="22"/>
      <w:szCs w:val="22"/>
      <w:lang w:val="es-MX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662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Tanya</dc:creator>
  <cp:lastModifiedBy>Personal</cp:lastModifiedBy>
  <cp:revision>2</cp:revision>
  <dcterms:created xsi:type="dcterms:W3CDTF">2017-10-15T15:17:00Z</dcterms:created>
  <dcterms:modified xsi:type="dcterms:W3CDTF">2017-10-15T15:17:00Z</dcterms:modified>
</cp:coreProperties>
</file>